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84" w:rsidRDefault="00E318BB">
      <w:r>
        <w:t>Project Plan</w:t>
      </w:r>
    </w:p>
    <w:p w:rsidR="00035701" w:rsidRDefault="00035701">
      <w:r>
        <w:t>**see github</w:t>
      </w:r>
      <w:bookmarkStart w:id="0" w:name="_GoBack"/>
      <w:bookmarkEnd w:id="0"/>
    </w:p>
    <w:p w:rsidR="00E318BB" w:rsidRDefault="00E318BB"/>
    <w:p w:rsidR="00E318BB" w:rsidRDefault="00E318BB">
      <w:r>
        <w:t>Week 8:</w:t>
      </w:r>
    </w:p>
    <w:p w:rsidR="00E318BB" w:rsidRDefault="00E318BB">
      <w:r>
        <w:t xml:space="preserve">Create login page </w:t>
      </w:r>
    </w:p>
    <w:p w:rsidR="00E318BB" w:rsidRDefault="00E318BB" w:rsidP="00E318BB">
      <w:pPr>
        <w:pStyle w:val="ListParagraph"/>
        <w:numPr>
          <w:ilvl w:val="0"/>
          <w:numId w:val="1"/>
        </w:numPr>
      </w:pPr>
      <w:r>
        <w:t>Shell</w:t>
      </w:r>
    </w:p>
    <w:p w:rsidR="00E318BB" w:rsidRDefault="00E318BB" w:rsidP="00E318BB">
      <w:pPr>
        <w:pStyle w:val="ListParagraph"/>
        <w:numPr>
          <w:ilvl w:val="0"/>
          <w:numId w:val="1"/>
        </w:numPr>
      </w:pPr>
      <w:r>
        <w:t>Text box 1</w:t>
      </w:r>
    </w:p>
    <w:p w:rsidR="00E318BB" w:rsidRDefault="00E318BB" w:rsidP="00E318BB">
      <w:pPr>
        <w:pStyle w:val="ListParagraph"/>
        <w:numPr>
          <w:ilvl w:val="0"/>
          <w:numId w:val="1"/>
        </w:numPr>
      </w:pPr>
      <w:r>
        <w:t>Text box 2</w:t>
      </w:r>
    </w:p>
    <w:p w:rsidR="00E318BB" w:rsidRDefault="00E318BB" w:rsidP="00E318BB">
      <w:pPr>
        <w:pStyle w:val="ListParagraph"/>
        <w:numPr>
          <w:ilvl w:val="0"/>
          <w:numId w:val="1"/>
        </w:numPr>
      </w:pPr>
      <w:r>
        <w:t>Button</w:t>
      </w:r>
    </w:p>
    <w:p w:rsidR="00E318BB" w:rsidRDefault="00E318BB" w:rsidP="00E318BB">
      <w:pPr>
        <w:pStyle w:val="ListParagraph"/>
        <w:numPr>
          <w:ilvl w:val="0"/>
          <w:numId w:val="1"/>
        </w:numPr>
      </w:pPr>
      <w:r>
        <w:t>Error message</w:t>
      </w:r>
    </w:p>
    <w:p w:rsidR="00E318BB" w:rsidRDefault="00E318BB" w:rsidP="00E318BB">
      <w:pPr>
        <w:pStyle w:val="ListParagraph"/>
      </w:pPr>
    </w:p>
    <w:p w:rsidR="00E318BB" w:rsidRDefault="00E318BB" w:rsidP="00E318BB">
      <w:pPr>
        <w:pStyle w:val="ListParagraph"/>
        <w:ind w:left="0"/>
      </w:pPr>
      <w:r>
        <w:t>Logical design layout:</w:t>
      </w:r>
    </w:p>
    <w:p w:rsidR="00E318BB" w:rsidRDefault="00E318BB" w:rsidP="00E318BB">
      <w:pPr>
        <w:pStyle w:val="ListParagraph"/>
        <w:numPr>
          <w:ilvl w:val="0"/>
          <w:numId w:val="2"/>
        </w:numPr>
      </w:pPr>
      <w:r>
        <w:t>Data</w:t>
      </w:r>
    </w:p>
    <w:p w:rsidR="00E318BB" w:rsidRDefault="00E318BB" w:rsidP="00E318BB">
      <w:pPr>
        <w:pStyle w:val="ListParagraph"/>
        <w:numPr>
          <w:ilvl w:val="0"/>
          <w:numId w:val="2"/>
        </w:numPr>
      </w:pPr>
      <w:r>
        <w:t>Tables</w:t>
      </w:r>
    </w:p>
    <w:p w:rsidR="00E318BB" w:rsidRDefault="00E318BB" w:rsidP="00E318BB"/>
    <w:p w:rsidR="00E318BB" w:rsidRDefault="00E318BB" w:rsidP="00E318BB">
      <w:r>
        <w:t>Week 9:</w:t>
      </w:r>
    </w:p>
    <w:p w:rsidR="00E318BB" w:rsidRDefault="00E318BB" w:rsidP="00E318BB">
      <w:r>
        <w:t>Server login:</w:t>
      </w:r>
    </w:p>
    <w:p w:rsidR="00E318BB" w:rsidRDefault="00E318BB" w:rsidP="00E318BB">
      <w:pPr>
        <w:pStyle w:val="ListParagraph"/>
        <w:numPr>
          <w:ilvl w:val="0"/>
          <w:numId w:val="3"/>
        </w:numPr>
      </w:pPr>
      <w:r>
        <w:t xml:space="preserve">Make sure everyone is connected </w:t>
      </w:r>
    </w:p>
    <w:p w:rsidR="00E318BB" w:rsidRDefault="00E318BB" w:rsidP="00E318BB">
      <w:pPr>
        <w:pStyle w:val="ListParagraph"/>
        <w:numPr>
          <w:ilvl w:val="0"/>
          <w:numId w:val="3"/>
        </w:numPr>
      </w:pPr>
      <w:r>
        <w:t>Input data/ pages</w:t>
      </w:r>
    </w:p>
    <w:p w:rsidR="00E318BB" w:rsidRDefault="00E318BB" w:rsidP="00E318BB">
      <w:pPr>
        <w:pStyle w:val="ListParagraph"/>
        <w:numPr>
          <w:ilvl w:val="0"/>
          <w:numId w:val="3"/>
        </w:numPr>
      </w:pPr>
      <w:r>
        <w:t>Test</w:t>
      </w:r>
    </w:p>
    <w:p w:rsidR="00E318BB" w:rsidRDefault="00E318BB" w:rsidP="00E318BB"/>
    <w:p w:rsidR="00E318BB" w:rsidRDefault="00E318BB" w:rsidP="00E318BB">
      <w:r>
        <w:t>Week 10:</w:t>
      </w:r>
    </w:p>
    <w:p w:rsidR="00E318BB" w:rsidRDefault="00E318BB" w:rsidP="00E318BB">
      <w:r>
        <w:t>Make it pretty:</w:t>
      </w:r>
    </w:p>
    <w:p w:rsidR="00E318BB" w:rsidRDefault="00E318BB" w:rsidP="00E318BB">
      <w:pPr>
        <w:pStyle w:val="ListParagraph"/>
        <w:numPr>
          <w:ilvl w:val="0"/>
          <w:numId w:val="4"/>
        </w:numPr>
      </w:pPr>
      <w:r>
        <w:t>Carousel</w:t>
      </w:r>
    </w:p>
    <w:p w:rsidR="00E318BB" w:rsidRDefault="00E318BB" w:rsidP="00E318BB">
      <w:pPr>
        <w:pStyle w:val="ListParagraph"/>
        <w:numPr>
          <w:ilvl w:val="0"/>
          <w:numId w:val="4"/>
        </w:numPr>
      </w:pPr>
      <w:r>
        <w:t>Design</w:t>
      </w:r>
    </w:p>
    <w:p w:rsidR="00E318BB" w:rsidRDefault="00E318BB" w:rsidP="00E318BB">
      <w:pPr>
        <w:pStyle w:val="ListParagraph"/>
        <w:numPr>
          <w:ilvl w:val="0"/>
          <w:numId w:val="4"/>
        </w:numPr>
      </w:pPr>
      <w:r>
        <w:t>Video/ graphics</w:t>
      </w:r>
    </w:p>
    <w:p w:rsidR="00E318BB" w:rsidRDefault="00E318BB" w:rsidP="00E318BB">
      <w:pPr>
        <w:pStyle w:val="ListParagraph"/>
      </w:pPr>
      <w:r>
        <w:t xml:space="preserve"> </w:t>
      </w:r>
    </w:p>
    <w:p w:rsidR="00E318BB" w:rsidRDefault="00E318BB" w:rsidP="00E318BB">
      <w:r>
        <w:t xml:space="preserve">Project due </w:t>
      </w:r>
    </w:p>
    <w:sectPr w:rsidR="00E31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20B3"/>
    <w:multiLevelType w:val="hybridMultilevel"/>
    <w:tmpl w:val="7742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A2368"/>
    <w:multiLevelType w:val="hybridMultilevel"/>
    <w:tmpl w:val="0AF6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856CF"/>
    <w:multiLevelType w:val="hybridMultilevel"/>
    <w:tmpl w:val="32E0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33F4F"/>
    <w:multiLevelType w:val="hybridMultilevel"/>
    <w:tmpl w:val="1426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BB"/>
    <w:rsid w:val="00035701"/>
    <w:rsid w:val="00E318BB"/>
    <w:rsid w:val="00FA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8DDB"/>
  <w15:chartTrackingRefBased/>
  <w15:docId w15:val="{BC0072A3-E521-4B8E-BDA3-0763C234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652CFBE8</Template>
  <TotalTime>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SEAY, EMILY</dc:creator>
  <cp:keywords/>
  <dc:description/>
  <cp:lastModifiedBy>SEAY, EMILY</cp:lastModifiedBy>
  <cp:revision>2</cp:revision>
  <dcterms:created xsi:type="dcterms:W3CDTF">2019-08-15T23:13:00Z</dcterms:created>
  <dcterms:modified xsi:type="dcterms:W3CDTF">2019-08-15T23:19:00Z</dcterms:modified>
</cp:coreProperties>
</file>